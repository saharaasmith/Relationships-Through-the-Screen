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9BBF" w14:textId="6098BE4D" w:rsidR="00040135" w:rsidRDefault="00000000">
      <w:pPr>
        <w:pStyle w:val="Title"/>
      </w:pPr>
      <w:sdt>
        <w:sdtPr>
          <w:alias w:val="Title"/>
          <w:tag w:val=""/>
          <w:id w:val="726351117"/>
          <w:placeholder>
            <w:docPart w:val="8C240E41107B09458F2DCCF5EF5BD5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A440A">
            <w:t>Relationships Through the Screen</w:t>
          </w:r>
        </w:sdtContent>
      </w:sdt>
    </w:p>
    <w:p w14:paraId="30B5C24F" w14:textId="58CFE91B" w:rsidR="00040135" w:rsidRDefault="009A0A3B">
      <w:pPr>
        <w:pStyle w:val="Title2"/>
      </w:pPr>
      <w:r>
        <w:t>Sahara A. Smith</w:t>
      </w:r>
    </w:p>
    <w:p w14:paraId="47EC14F5" w14:textId="71AC5FE7" w:rsidR="00040135" w:rsidRDefault="009A0A3B">
      <w:pPr>
        <w:pStyle w:val="Title2"/>
      </w:pPr>
      <w:r>
        <w:t>Ivy Tech Community College</w:t>
      </w:r>
    </w:p>
    <w:p w14:paraId="61DAEFE7" w14:textId="0773DC9B" w:rsidR="000932C1" w:rsidRDefault="000932C1">
      <w:pPr>
        <w:pStyle w:val="Title2"/>
      </w:pPr>
      <w:r>
        <w:t>INFM 109: Informatics Fundamentals</w:t>
      </w:r>
    </w:p>
    <w:p w14:paraId="37905BA0" w14:textId="61472387" w:rsidR="00040135" w:rsidRDefault="000932C1" w:rsidP="000932C1">
      <w:pPr>
        <w:pStyle w:val="Title2"/>
      </w:pPr>
      <w:r>
        <w:t>Mr. Todd Wideman</w:t>
      </w:r>
    </w:p>
    <w:p w14:paraId="5BDD286A" w14:textId="087AEA49" w:rsidR="000932C1" w:rsidRDefault="000932C1" w:rsidP="000932C1">
      <w:pPr>
        <w:pStyle w:val="Title2"/>
      </w:pPr>
      <w:r>
        <w:t>July 21, 2024</w:t>
      </w:r>
    </w:p>
    <w:bookmarkStart w:id="0" w:name="_Toc409783206"/>
    <w:p w14:paraId="3817DF12" w14:textId="7CA44033" w:rsidR="00040135" w:rsidRDefault="00000000">
      <w:pPr>
        <w:pStyle w:val="SectionTitle"/>
      </w:pPr>
      <w:sdt>
        <w:sdtPr>
          <w:alias w:val="Title"/>
          <w:tag w:val=""/>
          <w:id w:val="-1756435886"/>
          <w:placeholder>
            <w:docPart w:val="2BDD5D6D88AA554DBCCD22D9FFDC048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A440A">
            <w:t>Relationships Through the Screen</w:t>
          </w:r>
        </w:sdtContent>
      </w:sdt>
      <w:bookmarkEnd w:id="0"/>
    </w:p>
    <w:p w14:paraId="2BA89A03" w14:textId="0A779F86" w:rsidR="00A31D02" w:rsidRDefault="009A0A3B" w:rsidP="009A0A3B">
      <w:r w:rsidRPr="00D307DD">
        <w:rPr>
          <w:color w:val="000000" w:themeColor="text1"/>
        </w:rPr>
        <w:t>When it comes to technology, most will agree that it has drastically changed the world</w:t>
      </w:r>
      <w:r w:rsidR="004208D7" w:rsidRPr="00D307DD">
        <w:rPr>
          <w:color w:val="000000" w:themeColor="text1"/>
        </w:rPr>
        <w:t>,</w:t>
      </w:r>
      <w:r w:rsidR="00C220BD" w:rsidRPr="00D307DD">
        <w:rPr>
          <w:color w:val="000000" w:themeColor="text1"/>
        </w:rPr>
        <w:t xml:space="preserve"> even the last 10 years.</w:t>
      </w:r>
      <w:r w:rsidRPr="00D307DD">
        <w:rPr>
          <w:color w:val="000000" w:themeColor="text1"/>
        </w:rPr>
        <w:t xml:space="preserve"> </w:t>
      </w:r>
      <w:r w:rsidR="00C220BD" w:rsidRPr="00D307DD">
        <w:rPr>
          <w:color w:val="000000" w:themeColor="text1"/>
        </w:rPr>
        <w:t>For example,</w:t>
      </w:r>
      <w:r w:rsidR="004208D7" w:rsidRPr="00D307DD">
        <w:rPr>
          <w:color w:val="000000" w:themeColor="text1"/>
        </w:rPr>
        <w:t xml:space="preserve"> the creation of self-driving e</w:t>
      </w:r>
      <w:r w:rsidR="00C220BD" w:rsidRPr="00D307DD">
        <w:rPr>
          <w:color w:val="000000" w:themeColor="text1"/>
        </w:rPr>
        <w:t xml:space="preserve">lectric cars, </w:t>
      </w:r>
      <w:r w:rsidR="004208D7" w:rsidRPr="00D307DD">
        <w:rPr>
          <w:color w:val="000000" w:themeColor="text1"/>
        </w:rPr>
        <w:t>c</w:t>
      </w:r>
      <w:r w:rsidR="00C220BD" w:rsidRPr="00D307DD">
        <w:rPr>
          <w:color w:val="000000" w:themeColor="text1"/>
        </w:rPr>
        <w:t>hat GPT,</w:t>
      </w:r>
      <w:r w:rsidR="004208D7" w:rsidRPr="00D307DD">
        <w:rPr>
          <w:color w:val="000000" w:themeColor="text1"/>
        </w:rPr>
        <w:t xml:space="preserve"> and the many</w:t>
      </w:r>
      <w:r w:rsidR="00C220BD" w:rsidRPr="00D307DD">
        <w:rPr>
          <w:color w:val="000000" w:themeColor="text1"/>
        </w:rPr>
        <w:t xml:space="preserve"> methods </w:t>
      </w:r>
      <w:r w:rsidR="00C220BD" w:rsidRPr="003F516D">
        <w:rPr>
          <w:color w:val="000000" w:themeColor="text2"/>
        </w:rPr>
        <w:t xml:space="preserve">of </w:t>
      </w:r>
      <w:r w:rsidR="00C220BD" w:rsidRPr="004D603E">
        <w:rPr>
          <w:color w:val="000000" w:themeColor="text1"/>
        </w:rPr>
        <w:t>communication</w:t>
      </w:r>
      <w:r w:rsidR="004208D7" w:rsidRPr="004D603E">
        <w:rPr>
          <w:color w:val="000000" w:themeColor="text1"/>
        </w:rPr>
        <w:t xml:space="preserve">. </w:t>
      </w:r>
      <w:r w:rsidR="00C220BD" w:rsidRPr="004D603E">
        <w:rPr>
          <w:color w:val="000000" w:themeColor="text1"/>
        </w:rPr>
        <w:t xml:space="preserve">While </w:t>
      </w:r>
      <w:r w:rsidR="004208D7" w:rsidRPr="004D603E">
        <w:rPr>
          <w:color w:val="000000" w:themeColor="text1"/>
        </w:rPr>
        <w:t>t</w:t>
      </w:r>
      <w:r w:rsidR="00C220BD" w:rsidRPr="004D603E">
        <w:rPr>
          <w:color w:val="000000" w:themeColor="text1"/>
        </w:rPr>
        <w:t xml:space="preserve">echnology has its advantages, it comes with disadvantages as well. Many </w:t>
      </w:r>
      <w:r w:rsidR="004D603E" w:rsidRPr="004D603E">
        <w:rPr>
          <w:color w:val="000000" w:themeColor="text1"/>
        </w:rPr>
        <w:t>people could</w:t>
      </w:r>
      <w:r w:rsidR="004208D7" w:rsidRPr="004D603E">
        <w:rPr>
          <w:color w:val="000000" w:themeColor="text1"/>
        </w:rPr>
        <w:t xml:space="preserve"> say that</w:t>
      </w:r>
      <w:r w:rsidRPr="004D603E">
        <w:rPr>
          <w:color w:val="000000" w:themeColor="text1"/>
        </w:rPr>
        <w:t xml:space="preserve"> while technology has changed the world in different ways, it is not always for the better.</w:t>
      </w:r>
      <w:r w:rsidR="00557102" w:rsidRPr="004D603E">
        <w:rPr>
          <w:color w:val="000000" w:themeColor="text1"/>
        </w:rPr>
        <w:t xml:space="preserve"> Although</w:t>
      </w:r>
      <w:r w:rsidR="00557102">
        <w:rPr>
          <w:color w:val="000000" w:themeColor="text1"/>
        </w:rPr>
        <w:t xml:space="preserve"> global communication encourages worldwide </w:t>
      </w:r>
      <w:r w:rsidR="004D603E" w:rsidRPr="00557102">
        <w:rPr>
          <w:color w:val="000000" w:themeColor="text2"/>
        </w:rPr>
        <w:t>relationships,</w:t>
      </w:r>
      <w:r w:rsidR="00557102" w:rsidRPr="00557102">
        <w:rPr>
          <w:color w:val="000000" w:themeColor="text2"/>
        </w:rPr>
        <w:t xml:space="preserve"> the</w:t>
      </w:r>
      <w:r w:rsidRPr="00557102">
        <w:rPr>
          <w:color w:val="000000" w:themeColor="text2"/>
        </w:rPr>
        <w:t xml:space="preserve"> dependency of a phone, or some sort of electronic device, has risen over </w:t>
      </w:r>
      <w:r w:rsidRPr="00D307DD">
        <w:rPr>
          <w:color w:val="000000" w:themeColor="text1"/>
        </w:rPr>
        <w:t xml:space="preserve">the years. </w:t>
      </w:r>
      <w:r w:rsidR="004208D7" w:rsidRPr="00D307DD">
        <w:rPr>
          <w:color w:val="000000" w:themeColor="text1"/>
        </w:rPr>
        <w:t xml:space="preserve">Social </w:t>
      </w:r>
      <w:r w:rsidR="003914C4">
        <w:rPr>
          <w:color w:val="000000" w:themeColor="text1"/>
        </w:rPr>
        <w:t>m</w:t>
      </w:r>
      <w:r w:rsidR="004208D7" w:rsidRPr="00D307DD">
        <w:rPr>
          <w:color w:val="000000" w:themeColor="text1"/>
        </w:rPr>
        <w:t>edia a</w:t>
      </w:r>
      <w:r w:rsidR="00C220BD" w:rsidRPr="00D307DD">
        <w:rPr>
          <w:color w:val="000000" w:themeColor="text1"/>
        </w:rPr>
        <w:t>ddiction,</w:t>
      </w:r>
      <w:r w:rsidR="004208D7" w:rsidRPr="00D307DD">
        <w:rPr>
          <w:color w:val="000000" w:themeColor="text1"/>
        </w:rPr>
        <w:t xml:space="preserve"> lack of</w:t>
      </w:r>
      <w:r w:rsidR="00C220BD" w:rsidRPr="00D307DD">
        <w:rPr>
          <w:color w:val="000000" w:themeColor="text1"/>
        </w:rPr>
        <w:t xml:space="preserve"> social</w:t>
      </w:r>
      <w:r w:rsidR="003914C4">
        <w:rPr>
          <w:color w:val="000000" w:themeColor="text1"/>
        </w:rPr>
        <w:t xml:space="preserve">/communication </w:t>
      </w:r>
      <w:r w:rsidR="00C220BD" w:rsidRPr="00D307DD">
        <w:rPr>
          <w:color w:val="000000" w:themeColor="text1"/>
        </w:rPr>
        <w:t xml:space="preserve">skills, </w:t>
      </w:r>
      <w:r w:rsidR="00D307DD" w:rsidRPr="00D307DD">
        <w:rPr>
          <w:color w:val="000000" w:themeColor="text1"/>
        </w:rPr>
        <w:t xml:space="preserve">and the </w:t>
      </w:r>
      <w:r w:rsidR="00C220BD" w:rsidRPr="00D307DD">
        <w:rPr>
          <w:color w:val="000000" w:themeColor="text1"/>
        </w:rPr>
        <w:t xml:space="preserve">inability to </w:t>
      </w:r>
      <w:r w:rsidR="00D307DD" w:rsidRPr="00D307DD">
        <w:rPr>
          <w:color w:val="000000" w:themeColor="text1"/>
        </w:rPr>
        <w:t>keep relationships are all byproducts of phone addiction</w:t>
      </w:r>
      <w:bookmarkStart w:id="1" w:name="_Toc409783207"/>
      <w:r w:rsidRPr="00D307DD">
        <w:rPr>
          <w:color w:val="000000" w:themeColor="text1"/>
        </w:rPr>
        <w:t xml:space="preserve">. </w:t>
      </w:r>
      <w:r w:rsidRPr="004D603E">
        <w:t xml:space="preserve">To combat the problem of constantly being on a phone people, people </w:t>
      </w:r>
      <w:r w:rsidR="004D603E" w:rsidRPr="004D603E">
        <w:t>should</w:t>
      </w:r>
      <w:r w:rsidRPr="004D603E">
        <w:t xml:space="preserve"> learn how to get rid of them, and that is a hard task.</w:t>
      </w:r>
      <w:r w:rsidR="00D307DD">
        <w:t>.</w:t>
      </w:r>
      <w:r w:rsidR="00674A23">
        <w:t xml:space="preserve"> With the increased connectivity, it may be harder to </w:t>
      </w:r>
      <w:r w:rsidR="00674A23" w:rsidRPr="004D603E">
        <w:t xml:space="preserve">lower, </w:t>
      </w:r>
      <w:r w:rsidR="003914C4" w:rsidRPr="004D603E">
        <w:t>if not</w:t>
      </w:r>
      <w:r w:rsidR="00674A23" w:rsidRPr="004D603E">
        <w:t xml:space="preserve"> </w:t>
      </w:r>
      <w:r w:rsidR="00674A23">
        <w:t>eliminate, the use of a cellphone, but the effects of doing so are worthwhile</w:t>
      </w:r>
      <w:r w:rsidR="004D603E">
        <w:t xml:space="preserve"> because it will improve relationships. </w:t>
      </w:r>
      <w:r w:rsidR="00674A23">
        <w:t xml:space="preserve"> </w:t>
      </w:r>
    </w:p>
    <w:p w14:paraId="4621997E" w14:textId="3613AB8A" w:rsidR="00040135" w:rsidRPr="00A31D02" w:rsidRDefault="009A0A3B" w:rsidP="00A31D02">
      <w:pPr>
        <w:ind w:firstLine="0"/>
        <w:rPr>
          <w:b/>
          <w:bCs/>
        </w:rPr>
      </w:pPr>
      <w:r w:rsidRPr="00A31D02">
        <w:rPr>
          <w:b/>
          <w:bCs/>
        </w:rPr>
        <w:t>C</w:t>
      </w:r>
      <w:bookmarkEnd w:id="1"/>
      <w:r w:rsidRPr="00A31D02">
        <w:rPr>
          <w:b/>
          <w:bCs/>
        </w:rPr>
        <w:t>onnectivity Through the Internet</w:t>
      </w:r>
    </w:p>
    <w:p w14:paraId="120A57E2" w14:textId="256B07EA" w:rsidR="00040135" w:rsidRPr="00B84B4D" w:rsidRDefault="00074E89">
      <w:pPr>
        <w:rPr>
          <w:color w:val="000000" w:themeColor="text1"/>
        </w:rPr>
      </w:pPr>
      <w:r>
        <w:t>It is evident</w:t>
      </w:r>
      <w:r w:rsidR="00A31D02">
        <w:t xml:space="preserve"> that technology has improved the way that the world operates. </w:t>
      </w:r>
      <w:r w:rsidR="003F516D">
        <w:t>Some examples are</w:t>
      </w:r>
      <w:r w:rsidR="006E4BDB">
        <w:t xml:space="preserve"> the </w:t>
      </w:r>
      <w:r w:rsidR="00B84B4D">
        <w:t>healthcare, education, and</w:t>
      </w:r>
      <w:r w:rsidR="00A44183">
        <w:t xml:space="preserve"> information systems</w:t>
      </w:r>
      <w:r w:rsidR="00B84B4D">
        <w:t xml:space="preserve">. </w:t>
      </w:r>
      <w:r w:rsidR="00F81F98">
        <w:t xml:space="preserve">One way this works is when patients call for an ambulance so it will quickly pick them up. Then the paramedic will be able to contact the hospital to get the doctors ready for the patient. Using this example proves that the use of technology improves all areas of life. </w:t>
      </w:r>
      <w:r w:rsidR="00A31D02">
        <w:rPr>
          <w:color w:val="000000" w:themeColor="text1"/>
        </w:rPr>
        <w:t>In addition to this, internet connectivity is important because it makes it easier for people to communicate, no matter where they are. A blog by Stanford University (</w:t>
      </w:r>
      <w:r w:rsidR="000932C1">
        <w:rPr>
          <w:color w:val="000000" w:themeColor="text1"/>
        </w:rPr>
        <w:t xml:space="preserve">Stanford, </w:t>
      </w:r>
      <w:proofErr w:type="gramStart"/>
      <w:r w:rsidR="000932C1">
        <w:rPr>
          <w:i/>
          <w:iCs/>
          <w:color w:val="000000" w:themeColor="text1"/>
        </w:rPr>
        <w:t>The</w:t>
      </w:r>
      <w:proofErr w:type="gramEnd"/>
      <w:r w:rsidR="000932C1">
        <w:rPr>
          <w:i/>
          <w:iCs/>
          <w:color w:val="000000" w:themeColor="text1"/>
        </w:rPr>
        <w:t xml:space="preserve"> </w:t>
      </w:r>
      <w:r w:rsidR="000932C1" w:rsidRPr="006E4BDB">
        <w:rPr>
          <w:i/>
          <w:iCs/>
          <w:color w:val="000000" w:themeColor="text2"/>
        </w:rPr>
        <w:t>internet</w:t>
      </w:r>
      <w:r w:rsidR="000932C1">
        <w:rPr>
          <w:i/>
          <w:iCs/>
          <w:color w:val="000000" w:themeColor="text1"/>
        </w:rPr>
        <w:t xml:space="preserve">: Bringing people together virtually or pushing them away physically, </w:t>
      </w:r>
      <w:r w:rsidR="00A31D02">
        <w:rPr>
          <w:color w:val="000000" w:themeColor="text1"/>
        </w:rPr>
        <w:t xml:space="preserve">n.d.) says, “The </w:t>
      </w:r>
      <w:r w:rsidR="006E4BDB">
        <w:rPr>
          <w:color w:val="000000" w:themeColor="text2"/>
        </w:rPr>
        <w:t>i</w:t>
      </w:r>
      <w:r w:rsidR="00A31D02" w:rsidRPr="006E4BDB">
        <w:rPr>
          <w:color w:val="000000" w:themeColor="text2"/>
        </w:rPr>
        <w:t xml:space="preserve">nternet </w:t>
      </w:r>
      <w:r w:rsidR="00A31D02">
        <w:rPr>
          <w:color w:val="000000" w:themeColor="text1"/>
        </w:rPr>
        <w:t xml:space="preserve">has the unique ability to connect any user with any other user, according to any quality possible – relationships, beliefs, viewpoints, goals, problems, identity, or interests.” </w:t>
      </w:r>
      <w:r w:rsidR="00B84B4D">
        <w:rPr>
          <w:color w:val="000000" w:themeColor="text1"/>
        </w:rPr>
        <w:t xml:space="preserve">Being able to communicate </w:t>
      </w:r>
      <w:r w:rsidR="00B84B4D">
        <w:t xml:space="preserve">has improved relationships around the world. </w:t>
      </w:r>
      <w:r w:rsidR="00B84B4D">
        <w:lastRenderedPageBreak/>
        <w:t xml:space="preserve">People </w:t>
      </w:r>
      <w:r w:rsidR="00B84B4D">
        <w:t>can</w:t>
      </w:r>
      <w:r w:rsidR="00B84B4D">
        <w:t xml:space="preserve"> text, call, or email their friends in family with one click of a button</w:t>
      </w:r>
      <w:r w:rsidR="00B84B4D">
        <w:t xml:space="preserve">. This form of communication eliminated the use of hand-written letters that take a long time to be delivered. </w:t>
      </w:r>
      <w:r w:rsidR="00F81F98">
        <w:t>Also, being</w:t>
      </w:r>
      <w:r w:rsidR="00B84B4D">
        <w:t xml:space="preserve"> able to reach a family member or friend is very important, especially when there is an emergency. </w:t>
      </w:r>
    </w:p>
    <w:p w14:paraId="31DA3C2A" w14:textId="7731A672" w:rsidR="00040135" w:rsidRDefault="009A0A3B">
      <w:pPr>
        <w:pStyle w:val="Heading2"/>
      </w:pPr>
      <w:bookmarkStart w:id="2" w:name="_Toc409783208"/>
      <w:r>
        <w:t>I</w:t>
      </w:r>
      <w:bookmarkEnd w:id="2"/>
      <w:r>
        <w:t>nternet and Relationships</w:t>
      </w:r>
    </w:p>
    <w:p w14:paraId="439B1D49" w14:textId="5A6F6E07" w:rsidR="00C91526" w:rsidRDefault="00A31D02" w:rsidP="00C220BD">
      <w:pPr>
        <w:pStyle w:val="NoSpacing"/>
        <w:ind w:firstLine="720"/>
        <w:rPr>
          <w:color w:val="000000" w:themeColor="text1"/>
        </w:rPr>
      </w:pPr>
      <w:r>
        <w:t xml:space="preserve">Although there are many plus sides to the creation of technology, the way that people use the internet not only affect themselves, but the people around </w:t>
      </w:r>
      <w:r w:rsidRPr="006E4BDB">
        <w:rPr>
          <w:color w:val="000000" w:themeColor="text2"/>
        </w:rPr>
        <w:t>the</w:t>
      </w:r>
      <w:r w:rsidR="006E4BDB" w:rsidRPr="006E4BDB">
        <w:rPr>
          <w:color w:val="000000" w:themeColor="text2"/>
        </w:rPr>
        <w:t>m</w:t>
      </w:r>
      <w:r w:rsidR="006E4BDB">
        <w:rPr>
          <w:color w:val="FF0000"/>
        </w:rPr>
        <w:t xml:space="preserve">. </w:t>
      </w:r>
      <w:r>
        <w:t>For instance,</w:t>
      </w:r>
      <w:r w:rsidR="006E4BDB">
        <w:t xml:space="preserve"> constantly</w:t>
      </w:r>
      <w:r>
        <w:t xml:space="preserve"> using a phone, or any type of electronic</w:t>
      </w:r>
      <w:r w:rsidR="006E4BDB">
        <w:t>,</w:t>
      </w:r>
      <w:r w:rsidR="00511BCB">
        <w:t xml:space="preserve"> </w:t>
      </w:r>
      <w:r>
        <w:t>can badly affect relationships</w:t>
      </w:r>
      <w:r w:rsidR="00511BCB" w:rsidRPr="00511BCB">
        <w:rPr>
          <w:color w:val="FF0000"/>
        </w:rPr>
        <w:t xml:space="preserve">. </w:t>
      </w:r>
      <w:r>
        <w:t>Ilana Simmons, a student at the University of Miami (</w:t>
      </w:r>
      <w:r w:rsidR="000932C1">
        <w:t xml:space="preserve">University of Miami News and Events, </w:t>
      </w:r>
      <w:r w:rsidR="000932C1">
        <w:rPr>
          <w:i/>
          <w:iCs/>
        </w:rPr>
        <w:t xml:space="preserve">The internet’s connectivity brings positives and negatives, </w:t>
      </w:r>
      <w:r>
        <w:t xml:space="preserve">2022) </w:t>
      </w:r>
      <w:r w:rsidR="006E4BDB">
        <w:t>states</w:t>
      </w:r>
      <w:r>
        <w:t xml:space="preserve">, “We have lost the ability to form meaningful connections with people because using the internet is not like being face-to-face. You </w:t>
      </w:r>
      <w:r w:rsidR="00AB55E0">
        <w:t>must</w:t>
      </w:r>
      <w:r>
        <w:t xml:space="preserve"> develop different skills, so I feel like the strength of personal relationships has been lost.” This tells the reader that the act of texting or calling does not hold the same power that talking in-person does. </w:t>
      </w:r>
      <w:r w:rsidR="006E4BDB">
        <w:t>A person’s tone and facial/body expressions are seen but over the phone, p</w:t>
      </w:r>
      <w:r w:rsidR="00FA4B0C">
        <w:rPr>
          <w:color w:val="000000" w:themeColor="text1"/>
        </w:rPr>
        <w:t xml:space="preserve">eople are not able to recognize tone, or the true intentions of others. </w:t>
      </w:r>
      <w:r w:rsidR="006E4BDB">
        <w:rPr>
          <w:color w:val="000000" w:themeColor="text1"/>
        </w:rPr>
        <w:t xml:space="preserve">For example, if something is typed and the person receiving the text reads it in a sarcastic or mean tone it can create conflict between the two. </w:t>
      </w:r>
      <w:r w:rsidR="00FA4B0C">
        <w:rPr>
          <w:color w:val="000000" w:themeColor="text1"/>
        </w:rPr>
        <w:t>Hannah Hippe explains how misc</w:t>
      </w:r>
      <w:r w:rsidR="000932C1">
        <w:rPr>
          <w:color w:val="000000" w:themeColor="text1"/>
        </w:rPr>
        <w:t>o</w:t>
      </w:r>
      <w:r w:rsidR="00FA4B0C">
        <w:rPr>
          <w:color w:val="000000" w:themeColor="text1"/>
        </w:rPr>
        <w:t xml:space="preserve">mmunication can occur over the phone, </w:t>
      </w:r>
      <w:r w:rsidR="00FA09B5">
        <w:rPr>
          <w:color w:val="000000" w:themeColor="text1"/>
        </w:rPr>
        <w:t>she</w:t>
      </w:r>
      <w:r w:rsidR="00FA4B0C">
        <w:rPr>
          <w:color w:val="000000" w:themeColor="text1"/>
        </w:rPr>
        <w:t xml:space="preserve"> says, “For example, when we rely on texting or messaging to communicating with our partners, it can be easy to misinterpret tone or intent. This can lead to miscommunications and misunderstandings that can strain the relationship.”</w:t>
      </w:r>
      <w:r w:rsidR="008F5D02">
        <w:rPr>
          <w:color w:val="000000" w:themeColor="text1"/>
        </w:rPr>
        <w:t xml:space="preserve"> (“How Phones Impact Relationships - Nystrom &amp; Associates”)</w:t>
      </w:r>
      <w:r w:rsidR="00FA4B0C">
        <w:rPr>
          <w:color w:val="000000" w:themeColor="text1"/>
        </w:rPr>
        <w:t xml:space="preserve"> </w:t>
      </w:r>
      <w:r w:rsidR="000932C1">
        <w:rPr>
          <w:color w:val="000000" w:themeColor="text1"/>
        </w:rPr>
        <w:t xml:space="preserve">Talking in person creates a deep connection between the people that are </w:t>
      </w:r>
      <w:r w:rsidR="005626C6" w:rsidRPr="006E4BDB">
        <w:rPr>
          <w:color w:val="000000" w:themeColor="text2"/>
        </w:rPr>
        <w:t>interacting</w:t>
      </w:r>
      <w:r w:rsidR="000932C1" w:rsidRPr="006E4BDB">
        <w:rPr>
          <w:color w:val="000000" w:themeColor="text1"/>
        </w:rPr>
        <w:t xml:space="preserve">. </w:t>
      </w:r>
      <w:r w:rsidR="006E4BDB" w:rsidRPr="006E4BDB">
        <w:rPr>
          <w:color w:val="000000" w:themeColor="text1"/>
        </w:rPr>
        <w:t>Rather than texting and risking</w:t>
      </w:r>
      <w:r w:rsidR="000932C1" w:rsidRPr="006E4BDB">
        <w:rPr>
          <w:color w:val="000000" w:themeColor="text1"/>
        </w:rPr>
        <w:t xml:space="preserve"> </w:t>
      </w:r>
      <w:r w:rsidR="006E4BDB" w:rsidRPr="006E4BDB">
        <w:rPr>
          <w:color w:val="000000" w:themeColor="text1"/>
        </w:rPr>
        <w:t>a misinterpreted</w:t>
      </w:r>
      <w:r w:rsidR="000932C1" w:rsidRPr="006E4BDB">
        <w:rPr>
          <w:color w:val="000000" w:themeColor="text1"/>
        </w:rPr>
        <w:t xml:space="preserve"> </w:t>
      </w:r>
      <w:r w:rsidR="006E4BDB" w:rsidRPr="006E4BDB">
        <w:rPr>
          <w:color w:val="000000" w:themeColor="text1"/>
        </w:rPr>
        <w:t xml:space="preserve">text that causes </w:t>
      </w:r>
      <w:r w:rsidR="000932C1" w:rsidRPr="006E4BDB">
        <w:rPr>
          <w:color w:val="000000" w:themeColor="text1"/>
        </w:rPr>
        <w:t xml:space="preserve">arguments, anxiety, and unnecessary overthinking, </w:t>
      </w:r>
      <w:r w:rsidR="006E4BDB" w:rsidRPr="006E4BDB">
        <w:rPr>
          <w:color w:val="000000" w:themeColor="text1"/>
        </w:rPr>
        <w:t>opt</w:t>
      </w:r>
      <w:r w:rsidR="000932C1" w:rsidRPr="006E4BDB">
        <w:rPr>
          <w:color w:val="000000" w:themeColor="text1"/>
        </w:rPr>
        <w:t xml:space="preserve"> for an in-person (or </w:t>
      </w:r>
      <w:r w:rsidR="005626C6" w:rsidRPr="006E4BDB">
        <w:rPr>
          <w:color w:val="000000" w:themeColor="text1"/>
        </w:rPr>
        <w:t>Fa</w:t>
      </w:r>
      <w:r w:rsidR="000932C1" w:rsidRPr="006E4BDB">
        <w:rPr>
          <w:color w:val="000000" w:themeColor="text1"/>
        </w:rPr>
        <w:t>cetime) conversation</w:t>
      </w:r>
      <w:r w:rsidR="006E4BDB" w:rsidRPr="006E4BDB">
        <w:rPr>
          <w:color w:val="000000" w:themeColor="text1"/>
        </w:rPr>
        <w:t xml:space="preserve">. This could </w:t>
      </w:r>
      <w:r w:rsidR="000932C1" w:rsidRPr="006E4BDB">
        <w:rPr>
          <w:color w:val="000000" w:themeColor="text1"/>
        </w:rPr>
        <w:t xml:space="preserve">be </w:t>
      </w:r>
      <w:r w:rsidR="000932C1" w:rsidRPr="006E4BDB">
        <w:rPr>
          <w:color w:val="000000" w:themeColor="text1"/>
        </w:rPr>
        <w:lastRenderedPageBreak/>
        <w:t xml:space="preserve">better for all types of </w:t>
      </w:r>
      <w:r w:rsidR="006E4BDB" w:rsidRPr="006E4BDB">
        <w:rPr>
          <w:color w:val="000000" w:themeColor="text1"/>
        </w:rPr>
        <w:t>relationships</w:t>
      </w:r>
      <w:r w:rsidR="006E4BDB" w:rsidRPr="006E4BDB">
        <w:rPr>
          <w:color w:val="000000" w:themeColor="text2"/>
        </w:rPr>
        <w:t xml:space="preserve"> and</w:t>
      </w:r>
      <w:r w:rsidR="005626C6" w:rsidRPr="006E4BDB">
        <w:rPr>
          <w:color w:val="000000" w:themeColor="text2"/>
        </w:rPr>
        <w:t xml:space="preserve"> decrease</w:t>
      </w:r>
      <w:r w:rsidR="006E4BDB" w:rsidRPr="006E4BDB">
        <w:rPr>
          <w:color w:val="000000" w:themeColor="text2"/>
        </w:rPr>
        <w:t xml:space="preserve"> confusion</w:t>
      </w:r>
      <w:r w:rsidR="005626C6" w:rsidRPr="005626C6">
        <w:rPr>
          <w:color w:val="FF0000"/>
        </w:rPr>
        <w:t xml:space="preserve"> </w:t>
      </w:r>
      <w:r w:rsidR="00C91526">
        <w:rPr>
          <w:color w:val="000000" w:themeColor="text1"/>
        </w:rPr>
        <w:t>Being able to communicate with others and connect with them on a deeper level can improve our mental health. It is hard to achieve this type of relationship when it is through the screen.</w:t>
      </w:r>
    </w:p>
    <w:p w14:paraId="330FFD7F" w14:textId="2F820660" w:rsidR="00FA4B0C" w:rsidRPr="004D603E" w:rsidRDefault="005626C6" w:rsidP="009A0A3B">
      <w:pPr>
        <w:ind w:firstLine="0"/>
        <w:rPr>
          <w:rStyle w:val="Heading3Char"/>
        </w:rPr>
      </w:pPr>
      <w:r w:rsidRPr="005626C6">
        <w:rPr>
          <w:rStyle w:val="Heading3Char"/>
          <w:color w:val="000000" w:themeColor="text1"/>
        </w:rPr>
        <w:t xml:space="preserve">Limiting </w:t>
      </w:r>
      <w:r w:rsidR="009A0A3B">
        <w:rPr>
          <w:rStyle w:val="Heading3Char"/>
        </w:rPr>
        <w:t>Phone Use</w:t>
      </w:r>
    </w:p>
    <w:p w14:paraId="6E05A33C" w14:textId="24A994AA" w:rsidR="002F4017" w:rsidRDefault="00FA4B0C" w:rsidP="002F4017">
      <w:pPr>
        <w:rPr>
          <w:rStyle w:val="Heading3Char"/>
          <w:b w:val="0"/>
          <w:bCs w:val="0"/>
          <w:color w:val="FF0000"/>
        </w:rPr>
      </w:pPr>
      <w:r w:rsidRPr="004D603E">
        <w:rPr>
          <w:rStyle w:val="Heading3Char"/>
          <w:b w:val="0"/>
          <w:bCs w:val="0"/>
        </w:rPr>
        <w:t xml:space="preserve">In this day in age, a phone is a necessity. </w:t>
      </w:r>
      <w:r w:rsidR="004D603E" w:rsidRPr="004D603E">
        <w:rPr>
          <w:rStyle w:val="Heading3Char"/>
          <w:b w:val="0"/>
          <w:bCs w:val="0"/>
        </w:rPr>
        <w:t>Managing</w:t>
      </w:r>
      <w:r w:rsidRPr="004D603E">
        <w:rPr>
          <w:rStyle w:val="Heading3Char"/>
          <w:b w:val="0"/>
          <w:bCs w:val="0"/>
        </w:rPr>
        <w:t xml:space="preserve"> phone use can be a hard task, but it is something that everyone needs to try.</w:t>
      </w:r>
      <w:r w:rsidR="004D603E" w:rsidRPr="004D603E">
        <w:rPr>
          <w:rStyle w:val="Heading3Char"/>
          <w:b w:val="0"/>
          <w:bCs w:val="0"/>
        </w:rPr>
        <w:t xml:space="preserve"> </w:t>
      </w:r>
      <w:r w:rsidRPr="004D603E">
        <w:rPr>
          <w:rStyle w:val="Heading3Char"/>
          <w:b w:val="0"/>
          <w:bCs w:val="0"/>
        </w:rPr>
        <w:t xml:space="preserve">According </w:t>
      </w:r>
      <w:r>
        <w:rPr>
          <w:rStyle w:val="Heading3Char"/>
          <w:b w:val="0"/>
          <w:bCs w:val="0"/>
        </w:rPr>
        <w:t>to Chocolate Ibarra (n.d.)</w:t>
      </w:r>
      <w:r w:rsidR="00227744">
        <w:rPr>
          <w:rStyle w:val="Heading3Char"/>
          <w:b w:val="0"/>
          <w:bCs w:val="0"/>
        </w:rPr>
        <w:t>,</w:t>
      </w:r>
      <w:r>
        <w:rPr>
          <w:rStyle w:val="Heading3Char"/>
          <w:b w:val="0"/>
          <w:bCs w:val="0"/>
        </w:rPr>
        <w:t xml:space="preserve"> one could cut screentime by setting limits, using apps that specialize in time management, and setting goals. </w:t>
      </w:r>
      <w:r w:rsidR="00227744" w:rsidRPr="004D603E">
        <w:rPr>
          <w:rStyle w:val="Heading3Char"/>
          <w:b w:val="0"/>
          <w:bCs w:val="0"/>
        </w:rPr>
        <w:t>C</w:t>
      </w:r>
      <w:r w:rsidR="004D603E">
        <w:rPr>
          <w:rStyle w:val="Heading3Char"/>
          <w:b w:val="0"/>
          <w:bCs w:val="0"/>
        </w:rPr>
        <w:t>reating</w:t>
      </w:r>
      <w:r w:rsidR="002E6199" w:rsidRPr="004D603E">
        <w:rPr>
          <w:rStyle w:val="Heading3Char"/>
          <w:b w:val="0"/>
          <w:bCs w:val="0"/>
        </w:rPr>
        <w:t xml:space="preserve"> </w:t>
      </w:r>
      <w:r w:rsidR="002E6199">
        <w:rPr>
          <w:rStyle w:val="Heading3Char"/>
          <w:b w:val="0"/>
          <w:bCs w:val="0"/>
          <w:color w:val="000000" w:themeColor="text1"/>
        </w:rPr>
        <w:t>limits through the phone’s settings</w:t>
      </w:r>
      <w:r w:rsidR="00227744">
        <w:rPr>
          <w:rStyle w:val="Heading3Char"/>
          <w:b w:val="0"/>
          <w:bCs w:val="0"/>
          <w:color w:val="000000" w:themeColor="text1"/>
        </w:rPr>
        <w:t>,</w:t>
      </w:r>
      <w:r w:rsidR="002E6199">
        <w:rPr>
          <w:rStyle w:val="Heading3Char"/>
          <w:b w:val="0"/>
          <w:bCs w:val="0"/>
          <w:color w:val="000000" w:themeColor="text1"/>
        </w:rPr>
        <w:t xml:space="preserve"> causes the phone to automatically shut off after </w:t>
      </w:r>
      <w:r w:rsidR="00227744" w:rsidRPr="004D603E">
        <w:rPr>
          <w:rStyle w:val="Heading3Char"/>
          <w:b w:val="0"/>
          <w:bCs w:val="0"/>
        </w:rPr>
        <w:t>meeting the set time limit</w:t>
      </w:r>
      <w:r w:rsidR="004D603E">
        <w:rPr>
          <w:rStyle w:val="Heading3Char"/>
          <w:b w:val="0"/>
          <w:bCs w:val="0"/>
        </w:rPr>
        <w:t>.</w:t>
      </w:r>
      <w:r w:rsidR="00227744" w:rsidRPr="004D603E">
        <w:rPr>
          <w:rStyle w:val="Heading3Char"/>
          <w:b w:val="0"/>
          <w:bCs w:val="0"/>
        </w:rPr>
        <w:t xml:space="preserve"> </w:t>
      </w:r>
      <w:r w:rsidR="00227744" w:rsidRPr="00227744">
        <w:rPr>
          <w:rStyle w:val="Heading3Char"/>
          <w:b w:val="0"/>
          <w:bCs w:val="0"/>
          <w:color w:val="000000" w:themeColor="text1"/>
        </w:rPr>
        <w:t xml:space="preserve">It </w:t>
      </w:r>
      <w:r w:rsidR="002E6199">
        <w:rPr>
          <w:rStyle w:val="Heading3Char"/>
          <w:b w:val="0"/>
          <w:bCs w:val="0"/>
          <w:color w:val="000000" w:themeColor="text1"/>
        </w:rPr>
        <w:t xml:space="preserve">will not </w:t>
      </w:r>
      <w:r w:rsidR="00227744" w:rsidRPr="004D603E">
        <w:rPr>
          <w:rStyle w:val="Heading3Char"/>
          <w:b w:val="0"/>
          <w:bCs w:val="0"/>
          <w:color w:val="000000" w:themeColor="text1"/>
        </w:rPr>
        <w:t>allow</w:t>
      </w:r>
      <w:r w:rsidR="002E6199" w:rsidRPr="004D603E">
        <w:rPr>
          <w:rStyle w:val="Heading3Char"/>
          <w:b w:val="0"/>
          <w:bCs w:val="0"/>
          <w:color w:val="000000" w:themeColor="text1"/>
        </w:rPr>
        <w:t xml:space="preserve"> </w:t>
      </w:r>
      <w:r w:rsidR="002E6199">
        <w:rPr>
          <w:rStyle w:val="Heading3Char"/>
          <w:b w:val="0"/>
          <w:bCs w:val="0"/>
          <w:color w:val="000000" w:themeColor="text1"/>
        </w:rPr>
        <w:t xml:space="preserve">you </w:t>
      </w:r>
      <w:r w:rsidR="00227744" w:rsidRPr="004D603E">
        <w:rPr>
          <w:rStyle w:val="Heading3Char"/>
          <w:b w:val="0"/>
          <w:bCs w:val="0"/>
          <w:color w:val="000000" w:themeColor="text1"/>
        </w:rPr>
        <w:t xml:space="preserve">to </w:t>
      </w:r>
      <w:r w:rsidR="002E6199">
        <w:rPr>
          <w:rStyle w:val="Heading3Char"/>
          <w:b w:val="0"/>
          <w:bCs w:val="0"/>
          <w:color w:val="000000" w:themeColor="text1"/>
        </w:rPr>
        <w:t xml:space="preserve">continue using the </w:t>
      </w:r>
      <w:r w:rsidR="002E6199" w:rsidRPr="004D603E">
        <w:rPr>
          <w:rStyle w:val="Heading3Char"/>
          <w:b w:val="0"/>
          <w:bCs w:val="0"/>
          <w:color w:val="000000" w:themeColor="text1"/>
        </w:rPr>
        <w:t>limited</w:t>
      </w:r>
      <w:r w:rsidR="002E6199">
        <w:rPr>
          <w:rStyle w:val="Heading3Char"/>
          <w:b w:val="0"/>
          <w:bCs w:val="0"/>
          <w:color w:val="000000" w:themeColor="text1"/>
        </w:rPr>
        <w:t xml:space="preserve"> app unless the set password is put in. When deciding to set limits it </w:t>
      </w:r>
      <w:r w:rsidR="002E6199" w:rsidRPr="004D603E">
        <w:rPr>
          <w:rStyle w:val="Heading3Char"/>
          <w:b w:val="0"/>
          <w:bCs w:val="0"/>
        </w:rPr>
        <w:t xml:space="preserve">forces </w:t>
      </w:r>
      <w:r w:rsidR="00227744" w:rsidRPr="004D603E">
        <w:rPr>
          <w:rStyle w:val="Heading3Char"/>
          <w:b w:val="0"/>
          <w:bCs w:val="0"/>
        </w:rPr>
        <w:t xml:space="preserve">the user </w:t>
      </w:r>
      <w:r w:rsidR="004D603E" w:rsidRPr="004D603E">
        <w:rPr>
          <w:rStyle w:val="Heading3Char"/>
          <w:b w:val="0"/>
          <w:bCs w:val="0"/>
        </w:rPr>
        <w:t>t</w:t>
      </w:r>
      <w:r w:rsidR="00227744" w:rsidRPr="004D603E">
        <w:rPr>
          <w:rStyle w:val="Heading3Char"/>
          <w:b w:val="0"/>
          <w:bCs w:val="0"/>
        </w:rPr>
        <w:t xml:space="preserve">o take a </w:t>
      </w:r>
      <w:r w:rsidR="00A97F5C" w:rsidRPr="004D603E">
        <w:rPr>
          <w:rStyle w:val="Heading3Char"/>
          <w:b w:val="0"/>
          <w:bCs w:val="0"/>
        </w:rPr>
        <w:t xml:space="preserve">mental </w:t>
      </w:r>
      <w:r w:rsidR="00227744" w:rsidRPr="004D603E">
        <w:rPr>
          <w:rStyle w:val="Heading3Char"/>
          <w:b w:val="0"/>
          <w:bCs w:val="0"/>
        </w:rPr>
        <w:t>break</w:t>
      </w:r>
      <w:r w:rsidR="004D603E" w:rsidRPr="004D603E">
        <w:rPr>
          <w:rStyle w:val="Heading3Char"/>
          <w:b w:val="0"/>
          <w:bCs w:val="0"/>
        </w:rPr>
        <w:t xml:space="preserve"> </w:t>
      </w:r>
      <w:r w:rsidR="002E6199" w:rsidRPr="004D603E">
        <w:rPr>
          <w:rStyle w:val="Heading3Char"/>
          <w:b w:val="0"/>
          <w:bCs w:val="0"/>
          <w:color w:val="000000" w:themeColor="text1"/>
        </w:rPr>
        <w:t xml:space="preserve">so that </w:t>
      </w:r>
      <w:r w:rsidR="004D603E" w:rsidRPr="004D603E">
        <w:rPr>
          <w:rStyle w:val="Heading3Char"/>
          <w:b w:val="0"/>
          <w:bCs w:val="0"/>
          <w:color w:val="000000" w:themeColor="text1"/>
        </w:rPr>
        <w:t>they</w:t>
      </w:r>
      <w:r w:rsidR="002E6199" w:rsidRPr="004D603E">
        <w:rPr>
          <w:rStyle w:val="Heading3Char"/>
          <w:b w:val="0"/>
          <w:bCs w:val="0"/>
          <w:color w:val="000000" w:themeColor="text1"/>
        </w:rPr>
        <w:t xml:space="preserve"> have </w:t>
      </w:r>
      <w:r w:rsidR="004D603E" w:rsidRPr="004D603E">
        <w:rPr>
          <w:rStyle w:val="Heading3Char"/>
          <w:b w:val="0"/>
          <w:bCs w:val="0"/>
          <w:color w:val="000000" w:themeColor="text1"/>
        </w:rPr>
        <w:t>time to do other activities</w:t>
      </w:r>
      <w:r w:rsidR="002E6199" w:rsidRPr="004D603E">
        <w:rPr>
          <w:rStyle w:val="Heading3Char"/>
          <w:b w:val="0"/>
          <w:bCs w:val="0"/>
          <w:color w:val="000000" w:themeColor="text1"/>
        </w:rPr>
        <w:t xml:space="preserve"> like reading, hanging out with friends/family, or doing a hobby. </w:t>
      </w:r>
      <w:r w:rsidRPr="004D603E">
        <w:rPr>
          <w:rStyle w:val="Heading3Char"/>
          <w:b w:val="0"/>
          <w:bCs w:val="0"/>
          <w:color w:val="000000" w:themeColor="text2"/>
        </w:rPr>
        <w:t xml:space="preserve">Although </w:t>
      </w:r>
      <w:r w:rsidR="004D603E" w:rsidRPr="004D603E">
        <w:rPr>
          <w:rStyle w:val="Heading3Char"/>
          <w:b w:val="0"/>
          <w:bCs w:val="0"/>
          <w:color w:val="000000" w:themeColor="text2"/>
        </w:rPr>
        <w:t xml:space="preserve">quitting anything, even a cellphone, is a </w:t>
      </w:r>
      <w:r w:rsidRPr="004D603E">
        <w:rPr>
          <w:rStyle w:val="Heading3Char"/>
          <w:b w:val="0"/>
          <w:bCs w:val="0"/>
          <w:color w:val="000000" w:themeColor="text2"/>
        </w:rPr>
        <w:t>hard task</w:t>
      </w:r>
      <w:r w:rsidRPr="004D603E">
        <w:rPr>
          <w:rStyle w:val="Heading3Char"/>
          <w:b w:val="0"/>
          <w:bCs w:val="0"/>
          <w:color w:val="000000" w:themeColor="text1"/>
        </w:rPr>
        <w:t xml:space="preserve">, </w:t>
      </w:r>
      <w:r w:rsidR="004D603E" w:rsidRPr="004D603E">
        <w:rPr>
          <w:rStyle w:val="Heading3Char"/>
          <w:b w:val="0"/>
          <w:bCs w:val="0"/>
          <w:color w:val="000000" w:themeColor="text1"/>
        </w:rPr>
        <w:t>it is</w:t>
      </w:r>
      <w:r w:rsidRPr="004D603E">
        <w:rPr>
          <w:rStyle w:val="Heading3Char"/>
          <w:b w:val="0"/>
          <w:bCs w:val="0"/>
          <w:color w:val="000000" w:themeColor="text1"/>
        </w:rPr>
        <w:t xml:space="preserve"> </w:t>
      </w:r>
      <w:r w:rsidRPr="004D603E">
        <w:rPr>
          <w:rStyle w:val="Heading3Char"/>
          <w:b w:val="0"/>
          <w:bCs w:val="0"/>
          <w:color w:val="000000" w:themeColor="text2"/>
        </w:rPr>
        <w:t>proven</w:t>
      </w:r>
      <w:r>
        <w:rPr>
          <w:rStyle w:val="Heading3Char"/>
          <w:b w:val="0"/>
          <w:bCs w:val="0"/>
          <w:color w:val="000000" w:themeColor="text2"/>
        </w:rPr>
        <w:t xml:space="preserve"> to be good for a person’s mental health. Hamish Johnson (</w:t>
      </w:r>
      <w:r w:rsidR="002E6199">
        <w:rPr>
          <w:rStyle w:val="Heading3Char"/>
          <w:b w:val="0"/>
          <w:bCs w:val="0"/>
          <w:color w:val="000000" w:themeColor="text2"/>
        </w:rPr>
        <w:t xml:space="preserve">Medium, </w:t>
      </w:r>
      <w:r w:rsidR="002E6199">
        <w:rPr>
          <w:rStyle w:val="Heading3Char"/>
          <w:b w:val="0"/>
          <w:bCs w:val="0"/>
          <w:i/>
          <w:iCs/>
          <w:color w:val="000000" w:themeColor="text2"/>
        </w:rPr>
        <w:t xml:space="preserve">How I quit my smartphone addiction and reclaimed 7 years of my life, </w:t>
      </w:r>
      <w:r>
        <w:rPr>
          <w:rStyle w:val="Heading3Char"/>
          <w:b w:val="0"/>
          <w:bCs w:val="0"/>
          <w:color w:val="000000" w:themeColor="text2"/>
        </w:rPr>
        <w:t>2022) quit his cellphone and explained how it improved his mental health, and his relationships with others.</w:t>
      </w:r>
      <w:r w:rsidR="002F4017">
        <w:rPr>
          <w:rStyle w:val="Heading3Char"/>
          <w:b w:val="0"/>
          <w:bCs w:val="0"/>
          <w:color w:val="000000" w:themeColor="text2"/>
        </w:rPr>
        <w:t xml:space="preserve"> Constantly using an electronic distracts a person from the things around them. It is reported that the average American will use up twelve years of their life on their phone (News Release, </w:t>
      </w:r>
      <w:r w:rsidR="002F4017" w:rsidRPr="002F4017">
        <w:rPr>
          <w:rStyle w:val="Heading3Char"/>
          <w:b w:val="0"/>
          <w:bCs w:val="0"/>
          <w:i/>
          <w:iCs/>
          <w:color w:val="000000" w:themeColor="text2"/>
        </w:rPr>
        <w:t>Black Mirror or Black Hole? American Phone Screen Time Statistics</w:t>
      </w:r>
      <w:r w:rsidR="002F4017">
        <w:rPr>
          <w:rStyle w:val="Heading3Char"/>
          <w:b w:val="0"/>
          <w:bCs w:val="0"/>
          <w:color w:val="000000" w:themeColor="text2"/>
        </w:rPr>
        <w:t xml:space="preserve">, 2024). Imagine using a phone for twelve years straight with no breaks! This is a shocking </w:t>
      </w:r>
      <w:r w:rsidR="002F4017" w:rsidRPr="004D603E">
        <w:rPr>
          <w:rStyle w:val="Heading3Char"/>
          <w:b w:val="0"/>
          <w:bCs w:val="0"/>
          <w:color w:val="000000" w:themeColor="text2"/>
        </w:rPr>
        <w:t xml:space="preserve">statistic, and it is for the average of four hours per day. </w:t>
      </w:r>
      <w:r w:rsidR="00C91526">
        <w:rPr>
          <w:rStyle w:val="Heading3Char"/>
          <w:b w:val="0"/>
          <w:bCs w:val="0"/>
          <w:color w:val="000000" w:themeColor="text2"/>
        </w:rPr>
        <w:t>To</w:t>
      </w:r>
      <w:r w:rsidR="002F4017">
        <w:rPr>
          <w:rStyle w:val="Heading3Char"/>
          <w:b w:val="0"/>
          <w:bCs w:val="0"/>
          <w:color w:val="000000" w:themeColor="text2"/>
        </w:rPr>
        <w:t xml:space="preserve"> </w:t>
      </w:r>
      <w:r w:rsidR="00C91526">
        <w:rPr>
          <w:rStyle w:val="Heading3Char"/>
          <w:b w:val="0"/>
          <w:bCs w:val="0"/>
          <w:color w:val="000000" w:themeColor="text2"/>
        </w:rPr>
        <w:t>enjoy</w:t>
      </w:r>
      <w:r w:rsidR="002F4017">
        <w:rPr>
          <w:rStyle w:val="Heading3Char"/>
          <w:b w:val="0"/>
          <w:bCs w:val="0"/>
          <w:color w:val="000000" w:themeColor="text2"/>
        </w:rPr>
        <w:t xml:space="preserve"> the people around </w:t>
      </w:r>
      <w:r w:rsidR="00A070DE">
        <w:rPr>
          <w:rStyle w:val="Heading3Char"/>
          <w:b w:val="0"/>
          <w:bCs w:val="0"/>
          <w:color w:val="000000" w:themeColor="text2"/>
        </w:rPr>
        <w:t>us and not was</w:t>
      </w:r>
      <w:r w:rsidR="004D603E">
        <w:rPr>
          <w:rStyle w:val="Heading3Char"/>
          <w:b w:val="0"/>
          <w:bCs w:val="0"/>
          <w:color w:val="000000" w:themeColor="text2"/>
        </w:rPr>
        <w:t>te</w:t>
      </w:r>
      <w:r w:rsidR="00A070DE">
        <w:rPr>
          <w:rStyle w:val="Heading3Char"/>
          <w:b w:val="0"/>
          <w:bCs w:val="0"/>
          <w:color w:val="000000" w:themeColor="text2"/>
        </w:rPr>
        <w:t xml:space="preserve"> </w:t>
      </w:r>
      <w:r w:rsidR="004D603E">
        <w:rPr>
          <w:rStyle w:val="Heading3Char"/>
          <w:b w:val="0"/>
          <w:bCs w:val="0"/>
          <w:color w:val="000000" w:themeColor="text2"/>
        </w:rPr>
        <w:t>a</w:t>
      </w:r>
      <w:r w:rsidR="00A070DE">
        <w:rPr>
          <w:rStyle w:val="Heading3Char"/>
          <w:b w:val="0"/>
          <w:bCs w:val="0"/>
          <w:color w:val="000000" w:themeColor="text2"/>
        </w:rPr>
        <w:t xml:space="preserve"> life away, it is important to </w:t>
      </w:r>
      <w:r w:rsidR="004D603E">
        <w:rPr>
          <w:rStyle w:val="Heading3Char"/>
          <w:b w:val="0"/>
          <w:bCs w:val="0"/>
          <w:color w:val="000000" w:themeColor="text2"/>
        </w:rPr>
        <w:t>practice mindfulness.</w:t>
      </w:r>
    </w:p>
    <w:p w14:paraId="5CBC1FE6" w14:textId="796FE473" w:rsidR="00674A23" w:rsidRPr="00674A23" w:rsidRDefault="004D603E" w:rsidP="002F4017">
      <w:pPr>
        <w:rPr>
          <w:rStyle w:val="Heading3Char"/>
          <w:b w:val="0"/>
          <w:bCs w:val="0"/>
          <w:color w:val="000000" w:themeColor="text1"/>
        </w:rPr>
      </w:pPr>
      <w:r w:rsidRPr="00AB55E0">
        <w:rPr>
          <w:rStyle w:val="Heading3Char"/>
          <w:b w:val="0"/>
          <w:bCs w:val="0"/>
          <w:color w:val="000000" w:themeColor="text1"/>
        </w:rPr>
        <w:t>Limiting</w:t>
      </w:r>
      <w:r w:rsidR="00674A23" w:rsidRPr="00AB55E0">
        <w:rPr>
          <w:rStyle w:val="Heading3Char"/>
          <w:b w:val="0"/>
          <w:bCs w:val="0"/>
          <w:color w:val="000000" w:themeColor="text1"/>
        </w:rPr>
        <w:t xml:space="preserve"> the u</w:t>
      </w:r>
      <w:r w:rsidR="00A97F5C" w:rsidRPr="00AB55E0">
        <w:rPr>
          <w:rStyle w:val="Heading3Char"/>
          <w:b w:val="0"/>
          <w:bCs w:val="0"/>
          <w:color w:val="000000" w:themeColor="text1"/>
        </w:rPr>
        <w:t xml:space="preserve">se </w:t>
      </w:r>
      <w:r w:rsidR="00674A23" w:rsidRPr="00AB55E0">
        <w:rPr>
          <w:rStyle w:val="Heading3Char"/>
          <w:b w:val="0"/>
          <w:bCs w:val="0"/>
          <w:color w:val="000000" w:themeColor="text1"/>
        </w:rPr>
        <w:t xml:space="preserve">of a cellphone important for mental health. It is also good so that </w:t>
      </w:r>
      <w:r w:rsidRPr="00AB55E0">
        <w:rPr>
          <w:rStyle w:val="Heading3Char"/>
          <w:b w:val="0"/>
          <w:bCs w:val="0"/>
          <w:color w:val="000000" w:themeColor="text1"/>
        </w:rPr>
        <w:t>a person</w:t>
      </w:r>
      <w:r w:rsidR="00674A23" w:rsidRPr="00AB55E0">
        <w:rPr>
          <w:rStyle w:val="Heading3Char"/>
          <w:b w:val="0"/>
          <w:bCs w:val="0"/>
          <w:color w:val="000000" w:themeColor="text1"/>
        </w:rPr>
        <w:t xml:space="preserve"> do</w:t>
      </w:r>
      <w:r w:rsidRPr="00AB55E0">
        <w:rPr>
          <w:rStyle w:val="Heading3Char"/>
          <w:b w:val="0"/>
          <w:bCs w:val="0"/>
          <w:color w:val="000000" w:themeColor="text1"/>
        </w:rPr>
        <w:t>es</w:t>
      </w:r>
      <w:r w:rsidR="00674A23" w:rsidRPr="00AB55E0">
        <w:rPr>
          <w:rStyle w:val="Heading3Char"/>
          <w:b w:val="0"/>
          <w:bCs w:val="0"/>
          <w:color w:val="000000" w:themeColor="text1"/>
        </w:rPr>
        <w:t xml:space="preserve"> not have a strong dependency on technology. The global technology outage of 2024 is an example of this.</w:t>
      </w:r>
      <w:r w:rsidR="00674A23">
        <w:rPr>
          <w:rStyle w:val="Heading3Char"/>
          <w:b w:val="0"/>
          <w:bCs w:val="0"/>
          <w:color w:val="000000" w:themeColor="text1"/>
        </w:rPr>
        <w:t xml:space="preserve"> In July 2024</w:t>
      </w:r>
      <w:r w:rsidR="00A97F5C">
        <w:rPr>
          <w:rStyle w:val="Heading3Char"/>
          <w:b w:val="0"/>
          <w:bCs w:val="0"/>
          <w:color w:val="000000" w:themeColor="text1"/>
        </w:rPr>
        <w:t xml:space="preserve">, </w:t>
      </w:r>
      <w:r w:rsidR="00674A23">
        <w:rPr>
          <w:rStyle w:val="Heading3Char"/>
          <w:b w:val="0"/>
          <w:bCs w:val="0"/>
          <w:color w:val="000000" w:themeColor="text1"/>
        </w:rPr>
        <w:t xml:space="preserve">there was an IT outage that affected airlines and businesses. </w:t>
      </w:r>
      <w:r w:rsidR="00674A23">
        <w:rPr>
          <w:rStyle w:val="Heading3Char"/>
          <w:b w:val="0"/>
          <w:bCs w:val="0"/>
          <w:color w:val="000000" w:themeColor="text1"/>
        </w:rPr>
        <w:lastRenderedPageBreak/>
        <w:t xml:space="preserve">These businesses had to shut down for many hours because they were dependent on the computers, and without them they were </w:t>
      </w:r>
      <w:r w:rsidR="00AB55E0">
        <w:rPr>
          <w:rStyle w:val="Heading3Char"/>
          <w:b w:val="0"/>
          <w:bCs w:val="0"/>
          <w:color w:val="000000" w:themeColor="text1"/>
        </w:rPr>
        <w:t>unable</w:t>
      </w:r>
      <w:r w:rsidR="00674A23" w:rsidRPr="00A97F5C">
        <w:rPr>
          <w:rStyle w:val="Heading3Char"/>
          <w:b w:val="0"/>
          <w:bCs w:val="0"/>
          <w:color w:val="FF0000"/>
        </w:rPr>
        <w:t xml:space="preserve"> </w:t>
      </w:r>
      <w:r w:rsidR="00674A23">
        <w:rPr>
          <w:rStyle w:val="Heading3Char"/>
          <w:b w:val="0"/>
          <w:bCs w:val="0"/>
          <w:color w:val="000000" w:themeColor="text1"/>
        </w:rPr>
        <w:t>to operate properly. Although this example pertains to businesses, this could be a great lesson to those who rely on their phones for homework, relationships, and everything else in their life.</w:t>
      </w:r>
      <w:r w:rsidR="00C91526">
        <w:rPr>
          <w:rStyle w:val="Heading3Char"/>
          <w:b w:val="0"/>
          <w:bCs w:val="0"/>
          <w:color w:val="000000" w:themeColor="text1"/>
        </w:rPr>
        <w:t xml:space="preserve"> If one day the internet shuts down some people will not know how to do simple things without the help of a device. It is important for people to lower the dependency now, just in case.</w:t>
      </w:r>
    </w:p>
    <w:p w14:paraId="2D52273B" w14:textId="6F7170EA" w:rsidR="009A0A3B" w:rsidRPr="009A0A3B" w:rsidRDefault="009A0A3B" w:rsidP="002F4017">
      <w:pPr>
        <w:ind w:firstLine="0"/>
        <w:rPr>
          <w:rStyle w:val="Heading5Char"/>
          <w:b/>
          <w:bCs/>
          <w:i w:val="0"/>
          <w:iCs w:val="0"/>
        </w:rPr>
      </w:pPr>
      <w:r>
        <w:rPr>
          <w:rStyle w:val="Heading5Char"/>
          <w:b/>
          <w:bCs/>
          <w:i w:val="0"/>
          <w:iCs w:val="0"/>
        </w:rPr>
        <w:t>Conclusion</w:t>
      </w:r>
    </w:p>
    <w:p w14:paraId="2B5C4A2E" w14:textId="2BFFCB78" w:rsidR="00AB55E0" w:rsidRDefault="00000000" w:rsidP="00AB55E0">
      <w:r>
        <w:rPr>
          <w:rStyle w:val="Heading5Char"/>
        </w:rPr>
        <w:t xml:space="preserve"> </w:t>
      </w:r>
      <w:r>
        <w:t xml:space="preserve">  </w:t>
      </w:r>
      <w:r w:rsidR="00A070DE">
        <w:t xml:space="preserve">Technology is a great resource that is used every day. With the benefits of having a cellphone for communications and emergencies, it is important to not let that run our lives. Setting limits, creating goals, and finding a hobby (outside of technology) can improve the way that we interact with others and ourselves. </w:t>
      </w:r>
      <w:r w:rsidR="00C91526">
        <w:t xml:space="preserve">It is good practice to not rely on our electronic devices for our entire lives. Although the increased connectivity is important, it is good to know our personal limits and to be able to </w:t>
      </w:r>
      <w:r w:rsidR="00C91526" w:rsidRPr="00AB55E0">
        <w:rPr>
          <w:color w:val="000000" w:themeColor="text2"/>
        </w:rPr>
        <w:t xml:space="preserve">easily </w:t>
      </w:r>
      <w:r w:rsidR="00AB55E0" w:rsidRPr="00AB55E0">
        <w:rPr>
          <w:color w:val="000000" w:themeColor="text2"/>
        </w:rPr>
        <w:t>lower usage of</w:t>
      </w:r>
      <w:r w:rsidR="00C91526" w:rsidRPr="00AB55E0">
        <w:rPr>
          <w:color w:val="000000" w:themeColor="text2"/>
        </w:rPr>
        <w:t xml:space="preserve"> </w:t>
      </w:r>
      <w:r w:rsidR="00AB55E0" w:rsidRPr="00AB55E0">
        <w:rPr>
          <w:color w:val="000000" w:themeColor="text2"/>
        </w:rPr>
        <w:t xml:space="preserve">a </w:t>
      </w:r>
      <w:r w:rsidR="00C91526" w:rsidRPr="00AB55E0">
        <w:rPr>
          <w:color w:val="000000" w:themeColor="text2"/>
        </w:rPr>
        <w:t>smartphone.</w:t>
      </w:r>
    </w:p>
    <w:p w14:paraId="74B2C764" w14:textId="6FA1C497" w:rsidR="003F516D" w:rsidRPr="00AB55E0" w:rsidRDefault="00AB55E0" w:rsidP="00AB55E0">
      <w:r>
        <w:t>To answer the question of whether I can stop using a cellphone, my answer is yes. My parents have decided to add limits on my phone to be sure that I do not spend many hours on the phone. During the week I have a limit of two hours, and on the weekends three. This has taught me to not be dependent on electronics. For instance, I use a physical planner and alarm clock. Overall, I can quit my smartphone because over the years I have learned how to responsibly use it.</w:t>
      </w:r>
    </w:p>
    <w:p w14:paraId="70C2468F" w14:textId="27687927" w:rsidR="00040135" w:rsidRDefault="00000000">
      <w:pPr>
        <w:pStyle w:val="SectionTitle"/>
      </w:pPr>
      <w:bookmarkStart w:id="3" w:name="_Toc409783210"/>
      <w:r>
        <w:lastRenderedPageBreak/>
        <w:t>References</w:t>
      </w:r>
      <w:bookmarkEnd w:id="3"/>
    </w:p>
    <w:p w14:paraId="6F3B6EE5" w14:textId="181DB627" w:rsidR="00C91526" w:rsidRPr="00C91526" w:rsidRDefault="00C91526" w:rsidP="00C91526">
      <w:pPr>
        <w:spacing w:before="100" w:beforeAutospacing="1" w:after="100" w:afterAutospacing="1" w:line="240" w:lineRule="auto"/>
        <w:ind w:left="567" w:hanging="567"/>
        <w:rPr>
          <w:rFonts w:ascii="Times New Roman" w:eastAsia="Times New Roman" w:hAnsi="Times New Roman" w:cs="Times New Roman"/>
          <w:color w:val="000000"/>
          <w:kern w:val="0"/>
          <w:lang w:eastAsia="en-US"/>
        </w:rPr>
      </w:pPr>
      <w:r w:rsidRPr="00C91526">
        <w:rPr>
          <w:rFonts w:ascii="Times New Roman" w:eastAsia="Times New Roman" w:hAnsi="Times New Roman" w:cs="Times New Roman"/>
          <w:color w:val="000000"/>
          <w:kern w:val="0"/>
          <w:lang w:eastAsia="en-US"/>
        </w:rPr>
        <w:t xml:space="preserve">5 effective tips to reduce screen time and find balance | </w:t>
      </w:r>
      <w:r w:rsidR="008F5D02" w:rsidRPr="00C91526">
        <w:rPr>
          <w:rFonts w:ascii="Times New Roman" w:eastAsia="Times New Roman" w:hAnsi="Times New Roman" w:cs="Times New Roman"/>
          <w:color w:val="000000"/>
          <w:kern w:val="0"/>
          <w:lang w:eastAsia="en-US"/>
        </w:rPr>
        <w:t>Ibarra</w:t>
      </w:r>
      <w:r w:rsidRPr="00C91526">
        <w:rPr>
          <w:rFonts w:ascii="Times New Roman" w:eastAsia="Times New Roman" w:hAnsi="Times New Roman" w:cs="Times New Roman"/>
          <w:color w:val="000000"/>
          <w:kern w:val="0"/>
          <w:lang w:eastAsia="en-US"/>
        </w:rPr>
        <w:t xml:space="preserve"> chocolate. (n.d.). https://chocolateibarra.com/eng/5-effective-tips-to-reduce-screen-time-and-find-balance/ </w:t>
      </w:r>
    </w:p>
    <w:p w14:paraId="479991CD" w14:textId="77777777" w:rsidR="00C91526" w:rsidRPr="00C91526" w:rsidRDefault="00C91526" w:rsidP="00C91526">
      <w:pPr>
        <w:spacing w:before="100" w:beforeAutospacing="1" w:after="100" w:afterAutospacing="1" w:line="240" w:lineRule="auto"/>
        <w:ind w:left="567" w:hanging="567"/>
        <w:rPr>
          <w:rFonts w:ascii="Times New Roman" w:eastAsia="Times New Roman" w:hAnsi="Times New Roman" w:cs="Times New Roman"/>
          <w:color w:val="000000"/>
          <w:kern w:val="0"/>
          <w:lang w:eastAsia="en-US"/>
        </w:rPr>
      </w:pPr>
      <w:r w:rsidRPr="00C91526">
        <w:rPr>
          <w:rFonts w:ascii="Times New Roman" w:eastAsia="Times New Roman" w:hAnsi="Times New Roman" w:cs="Times New Roman"/>
          <w:color w:val="000000"/>
          <w:kern w:val="0"/>
          <w:lang w:eastAsia="en-US"/>
        </w:rPr>
        <w:t>Gutierrez, B. (n.d.). </w:t>
      </w:r>
      <w:r w:rsidRPr="00C91526">
        <w:rPr>
          <w:rFonts w:ascii="Times New Roman" w:eastAsia="Times New Roman" w:hAnsi="Times New Roman" w:cs="Times New Roman"/>
          <w:i/>
          <w:iCs/>
          <w:color w:val="000000"/>
          <w:kern w:val="0"/>
          <w:lang w:eastAsia="en-US"/>
        </w:rPr>
        <w:t>The internet’s connectivity brings positives and negatives</w:t>
      </w:r>
      <w:r w:rsidRPr="00C91526">
        <w:rPr>
          <w:rFonts w:ascii="Times New Roman" w:eastAsia="Times New Roman" w:hAnsi="Times New Roman" w:cs="Times New Roman"/>
          <w:color w:val="000000"/>
          <w:kern w:val="0"/>
          <w:lang w:eastAsia="en-US"/>
        </w:rPr>
        <w:t>. University of Miami News and Events. https://news.miami.edu/stories/2022/01/the-internets-connectivity-brings-positives-and-negatives.html#:~:text=Every%20facet%20of%20people’s%20lives,with%20anyone%20near%20or%20far </w:t>
      </w:r>
    </w:p>
    <w:p w14:paraId="697B4F92" w14:textId="77777777" w:rsidR="00C91526" w:rsidRPr="00C91526" w:rsidRDefault="00C91526" w:rsidP="00C91526">
      <w:pPr>
        <w:spacing w:before="100" w:beforeAutospacing="1" w:after="100" w:afterAutospacing="1" w:line="240" w:lineRule="auto"/>
        <w:ind w:left="567" w:hanging="567"/>
        <w:rPr>
          <w:rFonts w:ascii="Times New Roman" w:eastAsia="Times New Roman" w:hAnsi="Times New Roman" w:cs="Times New Roman"/>
          <w:color w:val="000000"/>
          <w:kern w:val="0"/>
          <w:lang w:eastAsia="en-US"/>
        </w:rPr>
      </w:pPr>
      <w:r w:rsidRPr="00C91526">
        <w:rPr>
          <w:rFonts w:ascii="Times New Roman" w:eastAsia="Times New Roman" w:hAnsi="Times New Roman" w:cs="Times New Roman"/>
          <w:color w:val="000000"/>
          <w:kern w:val="0"/>
          <w:lang w:eastAsia="en-US"/>
        </w:rPr>
        <w:t>Hippe, H. (2023, March 20). </w:t>
      </w:r>
      <w:r w:rsidRPr="00C91526">
        <w:rPr>
          <w:rFonts w:ascii="Times New Roman" w:eastAsia="Times New Roman" w:hAnsi="Times New Roman" w:cs="Times New Roman"/>
          <w:i/>
          <w:iCs/>
          <w:color w:val="000000"/>
          <w:kern w:val="0"/>
          <w:lang w:eastAsia="en-US"/>
        </w:rPr>
        <w:t>How phones impact relationships</w:t>
      </w:r>
      <w:r w:rsidRPr="00C91526">
        <w:rPr>
          <w:rFonts w:ascii="Times New Roman" w:eastAsia="Times New Roman" w:hAnsi="Times New Roman" w:cs="Times New Roman"/>
          <w:color w:val="000000"/>
          <w:kern w:val="0"/>
          <w:lang w:eastAsia="en-US"/>
        </w:rPr>
        <w:t>. Nystrom &amp; Associates. https://www.nystromcounseling.com/relationships/how-phones-impact-relationships/ </w:t>
      </w:r>
    </w:p>
    <w:p w14:paraId="3AA875AC" w14:textId="77777777" w:rsidR="00C91526" w:rsidRPr="00C91526" w:rsidRDefault="00C91526" w:rsidP="00C91526">
      <w:pPr>
        <w:spacing w:before="100" w:beforeAutospacing="1" w:after="100" w:afterAutospacing="1" w:line="240" w:lineRule="auto"/>
        <w:ind w:left="567" w:hanging="567"/>
        <w:rPr>
          <w:rFonts w:ascii="Times New Roman" w:eastAsia="Times New Roman" w:hAnsi="Times New Roman" w:cs="Times New Roman"/>
          <w:color w:val="000000"/>
          <w:kern w:val="0"/>
          <w:lang w:eastAsia="en-US"/>
        </w:rPr>
      </w:pPr>
      <w:r w:rsidRPr="00C91526">
        <w:rPr>
          <w:rFonts w:ascii="Times New Roman" w:eastAsia="Times New Roman" w:hAnsi="Times New Roman" w:cs="Times New Roman"/>
          <w:color w:val="000000"/>
          <w:kern w:val="0"/>
          <w:lang w:eastAsia="en-US"/>
        </w:rPr>
        <w:t>The internet: Bringing people together virtually or pushing them away physically. (n.d.). https://cs.stanford.edu/people/eroberts/cs201/projects/personal-lives/debate.html </w:t>
      </w:r>
    </w:p>
    <w:p w14:paraId="6616AC82" w14:textId="77777777" w:rsidR="008F5D02" w:rsidRDefault="00C91526" w:rsidP="00C91526">
      <w:pPr>
        <w:spacing w:before="100" w:beforeAutospacing="1" w:after="100" w:afterAutospacing="1" w:line="240" w:lineRule="auto"/>
        <w:ind w:left="567" w:hanging="567"/>
        <w:rPr>
          <w:rFonts w:ascii="Times New Roman" w:eastAsia="Times New Roman" w:hAnsi="Times New Roman" w:cs="Times New Roman"/>
          <w:color w:val="000000"/>
          <w:kern w:val="0"/>
          <w:lang w:eastAsia="en-US"/>
        </w:rPr>
      </w:pPr>
      <w:r w:rsidRPr="00C91526">
        <w:rPr>
          <w:rFonts w:ascii="Times New Roman" w:eastAsia="Times New Roman" w:hAnsi="Times New Roman" w:cs="Times New Roman"/>
          <w:color w:val="000000"/>
          <w:kern w:val="0"/>
          <w:lang w:eastAsia="en-US"/>
        </w:rPr>
        <w:t>Johnson, H. (2022, March 22). </w:t>
      </w:r>
      <w:r w:rsidRPr="00C91526">
        <w:rPr>
          <w:rFonts w:ascii="Times New Roman" w:eastAsia="Times New Roman" w:hAnsi="Times New Roman" w:cs="Times New Roman"/>
          <w:i/>
          <w:iCs/>
          <w:color w:val="000000"/>
          <w:kern w:val="0"/>
          <w:lang w:eastAsia="en-US"/>
        </w:rPr>
        <w:t>How I quit my smartphone addiction and reclaimed 7 years of my life</w:t>
      </w:r>
      <w:r w:rsidRPr="00C91526">
        <w:rPr>
          <w:rFonts w:ascii="Times New Roman" w:eastAsia="Times New Roman" w:hAnsi="Times New Roman" w:cs="Times New Roman"/>
          <w:color w:val="000000"/>
          <w:kern w:val="0"/>
          <w:lang w:eastAsia="en-US"/>
        </w:rPr>
        <w:t>. Medium. https://betterhumans.pub/how-i-quit-my-smartphone-addiction-and-reclaimed-10-years-of-my-life-57f4bfb1bbab </w:t>
      </w:r>
    </w:p>
    <w:p w14:paraId="21BDF117" w14:textId="77777777" w:rsidR="008F5D02" w:rsidRPr="008F5D02" w:rsidRDefault="008F5D02" w:rsidP="008F5D02">
      <w:pPr>
        <w:spacing w:before="100" w:beforeAutospacing="1" w:after="100" w:afterAutospacing="1" w:line="240" w:lineRule="auto"/>
        <w:ind w:left="567" w:hanging="567"/>
        <w:rPr>
          <w:rFonts w:ascii="Times New Roman" w:eastAsia="Times New Roman" w:hAnsi="Times New Roman" w:cs="Times New Roman"/>
          <w:color w:val="000000"/>
          <w:kern w:val="0"/>
          <w:lang w:eastAsia="en-US"/>
        </w:rPr>
      </w:pPr>
      <w:r w:rsidRPr="008F5D02">
        <w:rPr>
          <w:rFonts w:ascii="Times New Roman" w:eastAsia="Times New Roman" w:hAnsi="Times New Roman" w:cs="Times New Roman"/>
          <w:color w:val="000000"/>
          <w:kern w:val="0"/>
          <w:lang w:eastAsia="en-US"/>
        </w:rPr>
        <w:t>Release, N. (n.d.). </w:t>
      </w:r>
      <w:r w:rsidRPr="008F5D02">
        <w:rPr>
          <w:rFonts w:ascii="Times New Roman" w:eastAsia="Times New Roman" w:hAnsi="Times New Roman" w:cs="Times New Roman"/>
          <w:i/>
          <w:iCs/>
          <w:color w:val="000000"/>
          <w:kern w:val="0"/>
          <w:lang w:eastAsia="en-US"/>
        </w:rPr>
        <w:t>Black Mirror or Black Hole? American phone screen time statistics</w:t>
      </w:r>
      <w:r w:rsidRPr="008F5D02">
        <w:rPr>
          <w:rFonts w:ascii="Times New Roman" w:eastAsia="Times New Roman" w:hAnsi="Times New Roman" w:cs="Times New Roman"/>
          <w:color w:val="000000"/>
          <w:kern w:val="0"/>
          <w:lang w:eastAsia="en-US"/>
        </w:rPr>
        <w:t>. OKW News. https://okwnews.com/news/lifestyle/health-wellness/black-mirror-or-black-hole-american-phone-screen-time-statistics#:~:text=The%20average%20American%20spends%204,and%2070%20days%20every%20year.&amp;text=the%20average%20American%20will%20spend,phone%20screens%20over%20their%20lifespan. </w:t>
      </w:r>
    </w:p>
    <w:p w14:paraId="387FB579" w14:textId="07731C70" w:rsidR="00C91526" w:rsidRPr="00C91526" w:rsidRDefault="00C91526" w:rsidP="00C91526">
      <w:pPr>
        <w:spacing w:before="100" w:beforeAutospacing="1" w:after="100" w:afterAutospacing="1" w:line="240" w:lineRule="auto"/>
        <w:ind w:left="567" w:hanging="567"/>
        <w:rPr>
          <w:rFonts w:ascii="Times New Roman" w:eastAsia="Times New Roman" w:hAnsi="Times New Roman" w:cs="Times New Roman"/>
          <w:color w:val="000000"/>
          <w:kern w:val="0"/>
          <w:lang w:eastAsia="en-US"/>
        </w:rPr>
      </w:pPr>
      <w:r>
        <w:br w:type="page"/>
      </w:r>
    </w:p>
    <w:p w14:paraId="63917084" w14:textId="77777777" w:rsidR="00FA09B5" w:rsidRDefault="00FA09B5" w:rsidP="00C91526">
      <w:pPr>
        <w:ind w:firstLine="0"/>
      </w:pPr>
    </w:p>
    <w:p w14:paraId="4BA5180D" w14:textId="18881AFA" w:rsidR="00040135" w:rsidRDefault="00FA4B0C" w:rsidP="00FA4B0C">
      <w:pPr>
        <w:ind w:firstLine="0"/>
        <w:jc w:val="center"/>
      </w:pPr>
      <w:r>
        <w:t>Abstract</w:t>
      </w:r>
    </w:p>
    <w:p w14:paraId="6CE0B666" w14:textId="2F600A27" w:rsidR="00FA4B0C" w:rsidRDefault="00F81F98" w:rsidP="00F81F98">
      <w:pPr>
        <w:ind w:firstLine="0"/>
      </w:pPr>
      <w:r>
        <w:t>With the creation of the smartphone in 1992,</w:t>
      </w:r>
      <w:r w:rsidR="00D72C1B">
        <w:t xml:space="preserve"> the world jumped into a new era, known as the digital age. The creation of this and the internet has improved many aspects of society. But with the different versions of cellphones, the many apps, and updates, this has led to many people using some sort of cellphone daily. The constant use of cellphones can badly affect relationships and a person’s mental and physical health. Relationships could be affected because of shallow comments on social media, jealously, lack of face-to-face contact, and miscommunication. </w:t>
      </w:r>
      <w:r w:rsidR="00FA09B5">
        <w:t>This all leads to a lower self-esteem and a lonely feeling for those who are constantly scrolling online. In order t</w:t>
      </w:r>
      <w:r w:rsidR="00D72C1B">
        <w:t>o combat this, people must actively use their phone as a tool, and not a way to entertain themselves every second of the day.</w:t>
      </w:r>
      <w:r w:rsidR="00FA09B5">
        <w:t xml:space="preserve"> The overall purpose of a cellphone was created for good communication, but any other misuse of it needs to be stopped.</w:t>
      </w:r>
    </w:p>
    <w:sectPr w:rsidR="00FA4B0C">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FEA48" w14:textId="77777777" w:rsidR="00032358" w:rsidRDefault="00032358">
      <w:pPr>
        <w:spacing w:line="240" w:lineRule="auto"/>
      </w:pPr>
      <w:r>
        <w:separator/>
      </w:r>
    </w:p>
  </w:endnote>
  <w:endnote w:type="continuationSeparator" w:id="0">
    <w:p w14:paraId="5F08313B" w14:textId="77777777" w:rsidR="00032358" w:rsidRDefault="00032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EC85" w14:textId="77777777" w:rsidR="00032358" w:rsidRDefault="00032358">
      <w:pPr>
        <w:spacing w:line="240" w:lineRule="auto"/>
      </w:pPr>
      <w:r>
        <w:separator/>
      </w:r>
    </w:p>
  </w:footnote>
  <w:footnote w:type="continuationSeparator" w:id="0">
    <w:p w14:paraId="6CF0724C" w14:textId="77777777" w:rsidR="00032358" w:rsidRDefault="000323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0CA8" w14:textId="5402C04D" w:rsidR="00040135" w:rsidRDefault="00721E6B">
    <w:pPr>
      <w:pStyle w:val="Header"/>
    </w:pPr>
    <w:sdt>
      <w:sdtPr>
        <w:rPr>
          <w:rFonts w:asciiTheme="majorHAnsi" w:eastAsiaTheme="majorEastAsia" w:hAnsiTheme="majorHAnsi" w:cstheme="majorBidi"/>
        </w:rPr>
        <w:alias w:val="Running head"/>
        <w:tag w:val=""/>
        <w:id w:val="1072628492"/>
        <w:placeholder>
          <w:docPart w:val="67AA37B99B73794E91834F9E9C784AF2"/>
        </w:placeholder>
        <w:dataBinding w:prefixMappings="xmlns:ns0='http://schemas.microsoft.com/office/2006/coverPageProps' " w:xpath="/ns0:CoverPageProperties[1]/ns0:Abstract[1]" w:storeItemID="{55AF091B-3C7A-41E3-B477-F2FDAA23CFDA}"/>
        <w15:appearance w15:val="hidden"/>
        <w:text/>
      </w:sdtPr>
      <w:sdtContent>
        <w:r w:rsidRPr="00721E6B">
          <w:rPr>
            <w:rFonts w:asciiTheme="majorHAnsi" w:eastAsiaTheme="majorEastAsia" w:hAnsiTheme="majorHAnsi" w:cstheme="majorBidi"/>
          </w:rPr>
          <w:t>Relationships Through the Screen</w:t>
        </w:r>
      </w:sdtContent>
    </w:sdt>
    <w:r w:rsidR="00000000">
      <w:rPr>
        <w:rStyle w:val="Strong"/>
      </w:rPr>
      <w:t xml:space="preserve"> </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9</w:t>
    </w:r>
    <w:r w:rsidR="0000000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6CE69" w14:textId="6FEAD09E" w:rsidR="00040135" w:rsidRDefault="00721E6B">
    <w:pPr>
      <w:pStyle w:val="Header"/>
      <w:rPr>
        <w:rStyle w:val="Strong"/>
      </w:rPr>
    </w:pPr>
    <w:sdt>
      <w:sdtPr>
        <w:rPr>
          <w:rFonts w:asciiTheme="majorHAnsi" w:eastAsiaTheme="majorEastAsia" w:hAnsiTheme="majorHAnsi" w:cstheme="majorBidi"/>
        </w:rPr>
        <w:alias w:val="Running head"/>
        <w:tag w:val=""/>
        <w:id w:val="-696842620"/>
        <w:placeholder>
          <w:docPart w:val="193A826A49C6ED448197B6CDF18AADBE"/>
        </w:placeholder>
        <w:dataBinding w:prefixMappings="xmlns:ns0='http://schemas.microsoft.com/office/2006/coverPageProps' " w:xpath="/ns0:CoverPageProperties[1]/ns0:Abstract[1]" w:storeItemID="{55AF091B-3C7A-41E3-B477-F2FDAA23CFDA}"/>
        <w15:appearance w15:val="hidden"/>
        <w:text/>
      </w:sdtPr>
      <w:sdtContent>
        <w:r>
          <w:rPr>
            <w:rFonts w:asciiTheme="majorHAnsi" w:eastAsiaTheme="majorEastAsia" w:hAnsiTheme="majorHAnsi" w:cstheme="majorBidi"/>
          </w:rPr>
          <w:t>Relationships Through the Screen</w:t>
        </w:r>
      </w:sdtContent>
    </w:sdt>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1</w:t>
    </w:r>
    <w:r w:rsidR="00000000">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7826EC1"/>
    <w:multiLevelType w:val="hybridMultilevel"/>
    <w:tmpl w:val="4DE6FCCC"/>
    <w:lvl w:ilvl="0" w:tplc="27600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BE09E7"/>
    <w:multiLevelType w:val="hybridMultilevel"/>
    <w:tmpl w:val="2C54024E"/>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num w:numId="1" w16cid:durableId="1399935291">
    <w:abstractNumId w:val="9"/>
  </w:num>
  <w:num w:numId="2" w16cid:durableId="1744644283">
    <w:abstractNumId w:val="7"/>
  </w:num>
  <w:num w:numId="3" w16cid:durableId="1245191095">
    <w:abstractNumId w:val="6"/>
  </w:num>
  <w:num w:numId="4" w16cid:durableId="406654512">
    <w:abstractNumId w:val="5"/>
  </w:num>
  <w:num w:numId="5" w16cid:durableId="1100104201">
    <w:abstractNumId w:val="4"/>
  </w:num>
  <w:num w:numId="6" w16cid:durableId="153684668">
    <w:abstractNumId w:val="8"/>
  </w:num>
  <w:num w:numId="7" w16cid:durableId="2040618313">
    <w:abstractNumId w:val="3"/>
  </w:num>
  <w:num w:numId="8" w16cid:durableId="1504081159">
    <w:abstractNumId w:val="2"/>
  </w:num>
  <w:num w:numId="9" w16cid:durableId="1585608300">
    <w:abstractNumId w:val="1"/>
  </w:num>
  <w:num w:numId="10" w16cid:durableId="606080172">
    <w:abstractNumId w:val="0"/>
  </w:num>
  <w:num w:numId="11" w16cid:durableId="1572033599">
    <w:abstractNumId w:val="9"/>
    <w:lvlOverride w:ilvl="0">
      <w:startOverride w:val="1"/>
    </w:lvlOverride>
  </w:num>
  <w:num w:numId="12" w16cid:durableId="1643195129">
    <w:abstractNumId w:val="11"/>
  </w:num>
  <w:num w:numId="13" w16cid:durableId="4307042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3B"/>
    <w:rsid w:val="00032358"/>
    <w:rsid w:val="00040135"/>
    <w:rsid w:val="00074E89"/>
    <w:rsid w:val="000932C1"/>
    <w:rsid w:val="000A4C1C"/>
    <w:rsid w:val="00227744"/>
    <w:rsid w:val="002E6199"/>
    <w:rsid w:val="002F4017"/>
    <w:rsid w:val="003914C4"/>
    <w:rsid w:val="003F516D"/>
    <w:rsid w:val="004208D7"/>
    <w:rsid w:val="004D603E"/>
    <w:rsid w:val="00511BCB"/>
    <w:rsid w:val="00557102"/>
    <w:rsid w:val="005626C6"/>
    <w:rsid w:val="005A3C83"/>
    <w:rsid w:val="006079EF"/>
    <w:rsid w:val="00674A23"/>
    <w:rsid w:val="006E4BDB"/>
    <w:rsid w:val="00721E6B"/>
    <w:rsid w:val="008F5D02"/>
    <w:rsid w:val="009A0A3B"/>
    <w:rsid w:val="00A070DE"/>
    <w:rsid w:val="00A31D02"/>
    <w:rsid w:val="00A44183"/>
    <w:rsid w:val="00A97F5C"/>
    <w:rsid w:val="00AA440A"/>
    <w:rsid w:val="00AB55E0"/>
    <w:rsid w:val="00B84B4D"/>
    <w:rsid w:val="00C220BD"/>
    <w:rsid w:val="00C91526"/>
    <w:rsid w:val="00D307DD"/>
    <w:rsid w:val="00D72C1B"/>
    <w:rsid w:val="00F81F98"/>
    <w:rsid w:val="00FA09B5"/>
    <w:rsid w:val="00FA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55B9C"/>
  <w15:chartTrackingRefBased/>
  <w15:docId w15:val="{2C30A765-B543-B143-B3A4-CDCB98C9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C91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701048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825399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hara/Library/Containers/com.microsoft.Word/Data/Library/Application%20Support/Microsoft/Office/16.0/DTS/en-US%7bFF776634-7B1B-6146-8BA1-7DD2A490C048%7d/%7b10AA759F-EA72-EB44-BC89-D92DAFFDE937%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240E41107B09458F2DCCF5EF5BD5D8"/>
        <w:category>
          <w:name w:val="General"/>
          <w:gallery w:val="placeholder"/>
        </w:category>
        <w:types>
          <w:type w:val="bbPlcHdr"/>
        </w:types>
        <w:behaviors>
          <w:behavior w:val="content"/>
        </w:behaviors>
        <w:guid w:val="{5F997739-D683-9A4D-AADE-0B60A0E07D87}"/>
      </w:docPartPr>
      <w:docPartBody>
        <w:p w:rsidR="00000000" w:rsidRDefault="00000000">
          <w:pPr>
            <w:pStyle w:val="8C240E41107B09458F2DCCF5EF5BD5D8"/>
          </w:pPr>
          <w:r>
            <w:t>[Title Here, up to 12 Words, on One to Two Lines]</w:t>
          </w:r>
        </w:p>
      </w:docPartBody>
    </w:docPart>
    <w:docPart>
      <w:docPartPr>
        <w:name w:val="2BDD5D6D88AA554DBCCD22D9FFDC0482"/>
        <w:category>
          <w:name w:val="General"/>
          <w:gallery w:val="placeholder"/>
        </w:category>
        <w:types>
          <w:type w:val="bbPlcHdr"/>
        </w:types>
        <w:behaviors>
          <w:behavior w:val="content"/>
        </w:behaviors>
        <w:guid w:val="{BAEF0325-D595-B14D-AF36-B21EED232C4F}"/>
      </w:docPartPr>
      <w:docPartBody>
        <w:p w:rsidR="00000000" w:rsidRDefault="00000000">
          <w:pPr>
            <w:pStyle w:val="2BDD5D6D88AA554DBCCD22D9FFDC0482"/>
          </w:pPr>
          <w:r>
            <w:t>[Title Here, up to 12 Words, on One to Two Lines]</w:t>
          </w:r>
        </w:p>
      </w:docPartBody>
    </w:docPart>
    <w:docPart>
      <w:docPartPr>
        <w:name w:val="67AA37B99B73794E91834F9E9C784AF2"/>
        <w:category>
          <w:name w:val="General"/>
          <w:gallery w:val="placeholder"/>
        </w:category>
        <w:types>
          <w:type w:val="bbPlcHdr"/>
        </w:types>
        <w:behaviors>
          <w:behavior w:val="content"/>
        </w:behaviors>
        <w:guid w:val="{A9F22D15-A8D5-D442-9287-7FE411D0C87D}"/>
      </w:docPartPr>
      <w:docPartBody>
        <w:p w:rsidR="00000000" w:rsidRDefault="00000000">
          <w:pPr>
            <w:pStyle w:val="67AA37B99B73794E91834F9E9C784AF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193A826A49C6ED448197B6CDF18AADBE"/>
        <w:category>
          <w:name w:val="General"/>
          <w:gallery w:val="placeholder"/>
        </w:category>
        <w:types>
          <w:type w:val="bbPlcHdr"/>
        </w:types>
        <w:behaviors>
          <w:behavior w:val="content"/>
        </w:behaviors>
        <w:guid w:val="{B100C314-0D7C-4249-BB9D-98330E67599D}"/>
      </w:docPartPr>
      <w:docPartBody>
        <w:p w:rsidR="00000000" w:rsidRDefault="00000000">
          <w:pPr>
            <w:pStyle w:val="193A826A49C6ED448197B6CDF18AADB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95"/>
    <w:rsid w:val="005A3C83"/>
    <w:rsid w:val="00826D95"/>
    <w:rsid w:val="00CC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240E41107B09458F2DCCF5EF5BD5D8">
    <w:name w:val="8C240E41107B09458F2DCCF5EF5BD5D8"/>
  </w:style>
  <w:style w:type="paragraph" w:customStyle="1" w:styleId="892D91B5E35AC84D910B255740F6549C">
    <w:name w:val="892D91B5E35AC84D910B255740F6549C"/>
  </w:style>
  <w:style w:type="paragraph" w:customStyle="1" w:styleId="BBB8D3E73446BC4381E72F77B38360A7">
    <w:name w:val="BBB8D3E73446BC4381E72F77B38360A7"/>
  </w:style>
  <w:style w:type="paragraph" w:customStyle="1" w:styleId="C584A3CA04C49343A49D3A46865190E0">
    <w:name w:val="C584A3CA04C49343A49D3A46865190E0"/>
  </w:style>
  <w:style w:type="character" w:styleId="Emphasis">
    <w:name w:val="Emphasis"/>
    <w:basedOn w:val="DefaultParagraphFont"/>
    <w:uiPriority w:val="20"/>
    <w:unhideWhenUsed/>
    <w:qFormat/>
    <w:rPr>
      <w:i/>
      <w:iCs/>
    </w:rPr>
  </w:style>
  <w:style w:type="paragraph" w:customStyle="1" w:styleId="B1ED93C9A410DB44B6D9ED3EE2EE94E2">
    <w:name w:val="B1ED93C9A410DB44B6D9ED3EE2EE94E2"/>
  </w:style>
  <w:style w:type="paragraph" w:customStyle="1" w:styleId="2277A4C578C2B740B1085AFD91980E81">
    <w:name w:val="2277A4C578C2B740B1085AFD91980E81"/>
  </w:style>
  <w:style w:type="paragraph" w:customStyle="1" w:styleId="2BDD5D6D88AA554DBCCD22D9FFDC0482">
    <w:name w:val="2BDD5D6D88AA554DBCCD22D9FFDC0482"/>
  </w:style>
  <w:style w:type="paragraph" w:customStyle="1" w:styleId="5FE49BDF35484F468E1FFCD659FEA9E7">
    <w:name w:val="5FE49BDF35484F468E1FFCD659FEA9E7"/>
  </w:style>
  <w:style w:type="paragraph" w:customStyle="1" w:styleId="0D0D1F750C9A8745ADBA9C2082DEC64E">
    <w:name w:val="0D0D1F750C9A8745ADBA9C2082DEC64E"/>
  </w:style>
  <w:style w:type="paragraph" w:customStyle="1" w:styleId="D5568A712160234089198FEEF7CC23BB">
    <w:name w:val="D5568A712160234089198FEEF7CC23BB"/>
  </w:style>
  <w:style w:type="paragraph" w:customStyle="1" w:styleId="1B5378DCF958024D8A62EA0815C17424">
    <w:name w:val="1B5378DCF958024D8A62EA0815C17424"/>
  </w:style>
  <w:style w:type="paragraph" w:customStyle="1" w:styleId="1766EDE96E312A4FB5115E550EE05143">
    <w:name w:val="1766EDE96E312A4FB5115E550EE0514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B5BA273EE5AC454C90A581F7718FF666">
    <w:name w:val="B5BA273EE5AC454C90A581F7718FF666"/>
  </w:style>
  <w:style w:type="paragraph" w:customStyle="1" w:styleId="353548D97073884582FC43B9268508F3">
    <w:name w:val="353548D97073884582FC43B9268508F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45FB2B329BB48146B94DAF84925B5BB8">
    <w:name w:val="45FB2B329BB48146B94DAF84925B5BB8"/>
  </w:style>
  <w:style w:type="paragraph" w:customStyle="1" w:styleId="112C0317C41C3E499F1F746013A598C7">
    <w:name w:val="112C0317C41C3E499F1F746013A598C7"/>
  </w:style>
  <w:style w:type="paragraph" w:customStyle="1" w:styleId="B3621BC6DE45D14FA15FF6578DF26E5A">
    <w:name w:val="B3621BC6DE45D14FA15FF6578DF26E5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78494FBBFB10B343A6703762E9E474F5">
    <w:name w:val="78494FBBFB10B343A6703762E9E474F5"/>
  </w:style>
  <w:style w:type="paragraph" w:customStyle="1" w:styleId="A2974C523517974587C2DFF072A57FF5">
    <w:name w:val="A2974C523517974587C2DFF072A57FF5"/>
  </w:style>
  <w:style w:type="paragraph" w:customStyle="1" w:styleId="BC78AF34A3240C4497EDAE1995FE009A">
    <w:name w:val="BC78AF34A3240C4497EDAE1995FE009A"/>
  </w:style>
  <w:style w:type="paragraph" w:styleId="Bibliography">
    <w:name w:val="Bibliography"/>
    <w:basedOn w:val="Normal"/>
    <w:next w:val="Normal"/>
    <w:uiPriority w:val="37"/>
    <w:semiHidden/>
    <w:unhideWhenUsed/>
  </w:style>
  <w:style w:type="paragraph" w:customStyle="1" w:styleId="1DCA8CFBAEA68F4BA1AA7B5686EF0E38">
    <w:name w:val="1DCA8CFBAEA68F4BA1AA7B5686EF0E38"/>
  </w:style>
  <w:style w:type="paragraph" w:customStyle="1" w:styleId="3C307A4EC0FFB842B6A9E1EC13F97926">
    <w:name w:val="3C307A4EC0FFB842B6A9E1EC13F97926"/>
  </w:style>
  <w:style w:type="paragraph" w:customStyle="1" w:styleId="F25E480831D7A3408C338C27D3BC5144">
    <w:name w:val="F25E480831D7A3408C338C27D3BC5144"/>
  </w:style>
  <w:style w:type="paragraph" w:customStyle="1" w:styleId="67AA37B99B73794E91834F9E9C784AF2">
    <w:name w:val="67AA37B99B73794E91834F9E9C784AF2"/>
  </w:style>
  <w:style w:type="paragraph" w:customStyle="1" w:styleId="193A826A49C6ED448197B6CDF18AADBE">
    <w:name w:val="193A826A49C6ED448197B6CDF18AA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Relationships Through the Screen</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260</TotalTime>
  <Pages>7</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Relationships Through the Screen</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 Through the Screen</dc:title>
  <dc:subject/>
  <dc:creator>sahara</dc:creator>
  <cp:keywords/>
  <dc:description/>
  <cp:lastModifiedBy>Sahara Arnelle Smith</cp:lastModifiedBy>
  <cp:revision>7</cp:revision>
  <cp:lastPrinted>2024-07-21T19:37:00Z</cp:lastPrinted>
  <dcterms:created xsi:type="dcterms:W3CDTF">2024-07-21T19:08:00Z</dcterms:created>
  <dcterms:modified xsi:type="dcterms:W3CDTF">2024-07-21T23:54:00Z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